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6554A" w:rsidRPr="008B5277" w:rsidRDefault="00B604FC" w:rsidP="00C6554A">
      <w:pPr>
        <w:pStyle w:val="Photo"/>
      </w:pPr>
      <w:r>
        <w:rPr>
          <w:noProof/>
        </w:rPr>
        <w:drawing>
          <wp:inline distT="0" distB="0" distL="0" distR="0">
            <wp:extent cx="5274310" cy="1761490"/>
            <wp:effectExtent l="0" t="0" r="2540" b="0"/>
            <wp:docPr id="8919374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937407" name="Image 891937407"/>
                    <pic:cNvPicPr/>
                  </pic:nvPicPr>
                  <pic:blipFill>
                    <a:blip r:embed="rId7">
                      <a:extLst>
                        <a:ext uri="{28A0092B-C50C-407E-A947-70E740481C1C}">
                          <a14:useLocalDpi xmlns:a14="http://schemas.microsoft.com/office/drawing/2010/main" val="0"/>
                        </a:ext>
                      </a:extLst>
                    </a:blip>
                    <a:stretch>
                      <a:fillRect/>
                    </a:stretch>
                  </pic:blipFill>
                  <pic:spPr>
                    <a:xfrm>
                      <a:off x="0" y="0"/>
                      <a:ext cx="5274310" cy="1761490"/>
                    </a:xfrm>
                    <a:prstGeom prst="rect">
                      <a:avLst/>
                    </a:prstGeom>
                  </pic:spPr>
                </pic:pic>
              </a:graphicData>
            </a:graphic>
          </wp:inline>
        </w:drawing>
      </w:r>
    </w:p>
    <w:p w:rsidR="00C6554A" w:rsidRDefault="00B604FC" w:rsidP="00B604FC">
      <w:pPr>
        <w:pStyle w:val="Titre"/>
      </w:pPr>
      <w:r w:rsidRPr="00B604FC">
        <w:t>Les Phases Lunaires</w:t>
      </w:r>
    </w:p>
    <w:p w:rsidR="00C6554A" w:rsidRPr="00D5413C" w:rsidRDefault="00B604FC" w:rsidP="00B604FC">
      <w:pPr>
        <w:pStyle w:val="Sous-titre"/>
      </w:pPr>
      <w:r w:rsidRPr="00B604FC">
        <w:t>Synchronisation Multimédia réalisée avec SMIL</w:t>
      </w:r>
    </w:p>
    <w:p w:rsidR="00B604FC" w:rsidRDefault="00B604FC" w:rsidP="00C6554A">
      <w:pPr>
        <w:pStyle w:val="Coordonnes"/>
      </w:pPr>
      <w:r>
        <w:t>26/11/2024</w:t>
      </w:r>
    </w:p>
    <w:p w:rsidR="00B604FC" w:rsidRDefault="00B604FC" w:rsidP="00C6554A">
      <w:pPr>
        <w:pStyle w:val="Coordonnes"/>
      </w:pPr>
    </w:p>
    <w:p w:rsidR="00B604FC" w:rsidRDefault="00B604FC" w:rsidP="00C6554A">
      <w:pPr>
        <w:pStyle w:val="Coordonnes"/>
      </w:pPr>
    </w:p>
    <w:p w:rsidR="00B604FC" w:rsidRDefault="00B604FC" w:rsidP="00C6554A">
      <w:pPr>
        <w:pStyle w:val="Coordonnes"/>
      </w:pPr>
    </w:p>
    <w:p w:rsidR="00B604FC" w:rsidRDefault="00B604FC" w:rsidP="00E66EE7">
      <w:pPr>
        <w:pStyle w:val="Coordonnes"/>
        <w:jc w:val="left"/>
      </w:pPr>
      <w:r>
        <w:t>Module :</w:t>
      </w:r>
      <w:r w:rsidR="00E66EE7" w:rsidRPr="00E66EE7">
        <w:t xml:space="preserve"> </w:t>
      </w:r>
      <w:r w:rsidR="00E66EE7" w:rsidRPr="00E66EE7">
        <w:t>Système d'exploitation</w:t>
      </w:r>
    </w:p>
    <w:p w:rsidR="00E66EE7" w:rsidRDefault="00B604FC" w:rsidP="00B604FC">
      <w:pPr>
        <w:pStyle w:val="Coordonnes"/>
        <w:jc w:val="left"/>
      </w:pPr>
      <w:r>
        <w:t>Membre du groupe</w:t>
      </w:r>
      <w:r w:rsidR="00E66EE7">
        <w:t> :</w:t>
      </w:r>
    </w:p>
    <w:p w:rsidR="00E66EE7" w:rsidRDefault="00E66EE7" w:rsidP="00B604FC">
      <w:pPr>
        <w:pStyle w:val="Coordonnes"/>
        <w:jc w:val="left"/>
      </w:pPr>
      <w:r>
        <w:t xml:space="preserve">Amer </w:t>
      </w:r>
      <w:proofErr w:type="spellStart"/>
      <w:r>
        <w:t>Imene</w:t>
      </w:r>
      <w:proofErr w:type="spellEnd"/>
    </w:p>
    <w:p w:rsidR="00E66EE7" w:rsidRDefault="00E66EE7" w:rsidP="00B604FC">
      <w:pPr>
        <w:pStyle w:val="Coordonnes"/>
        <w:jc w:val="left"/>
      </w:pPr>
      <w:proofErr w:type="spellStart"/>
      <w:r>
        <w:t>Rahmani</w:t>
      </w:r>
      <w:proofErr w:type="spellEnd"/>
      <w:r>
        <w:t xml:space="preserve"> Amani</w:t>
      </w:r>
    </w:p>
    <w:p w:rsidR="00E66EE7" w:rsidRDefault="00E66EE7" w:rsidP="00B604FC">
      <w:pPr>
        <w:pStyle w:val="Coordonnes"/>
        <w:jc w:val="left"/>
      </w:pPr>
      <w:proofErr w:type="spellStart"/>
      <w:r>
        <w:t>Khimeche</w:t>
      </w:r>
      <w:proofErr w:type="spellEnd"/>
      <w:r>
        <w:t xml:space="preserve"> Aya</w:t>
      </w:r>
    </w:p>
    <w:p w:rsidR="00E66EE7" w:rsidRDefault="00E66EE7" w:rsidP="00B604FC">
      <w:pPr>
        <w:pStyle w:val="Coordonnes"/>
        <w:jc w:val="left"/>
      </w:pPr>
      <w:r>
        <w:t xml:space="preserve">Sahraoui Lina </w:t>
      </w:r>
      <w:proofErr w:type="spellStart"/>
      <w:r>
        <w:t>Amira</w:t>
      </w:r>
      <w:proofErr w:type="spellEnd"/>
    </w:p>
    <w:p w:rsidR="00E66EE7" w:rsidRDefault="00E66EE7" w:rsidP="00B604FC">
      <w:pPr>
        <w:pStyle w:val="Coordonnes"/>
        <w:jc w:val="left"/>
      </w:pPr>
    </w:p>
    <w:p w:rsidR="00E66EE7" w:rsidRDefault="00E66EE7" w:rsidP="00B604FC">
      <w:pPr>
        <w:pStyle w:val="Coordonnes"/>
        <w:jc w:val="left"/>
      </w:pPr>
    </w:p>
    <w:p w:rsidR="00E66EE7" w:rsidRDefault="00E66EE7" w:rsidP="00E66EE7">
      <w:pPr>
        <w:pStyle w:val="Coordonnes"/>
        <w:jc w:val="left"/>
      </w:pPr>
      <w:r w:rsidRPr="00E66EE7">
        <w:t>Troisième année ingénieur en informatique, génie des logiciels à l'USTHB</w:t>
      </w: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E66EE7" w:rsidRDefault="00E66EE7" w:rsidP="00E66EE7">
      <w:pPr>
        <w:pStyle w:val="Coordonnes"/>
        <w:jc w:val="left"/>
      </w:pPr>
    </w:p>
    <w:p w:rsidR="00C6554A" w:rsidRDefault="00E66EE7" w:rsidP="00E66EE7">
      <w:pPr>
        <w:pStyle w:val="Coordonnes"/>
      </w:pPr>
      <w:r>
        <w:t>2024/2025</w:t>
      </w:r>
    </w:p>
    <w:p w:rsidR="00C6554A" w:rsidRDefault="00E66EE7" w:rsidP="00C6554A">
      <w:pPr>
        <w:pStyle w:val="Titre1"/>
      </w:pPr>
      <w:r w:rsidRPr="00E66EE7">
        <w:lastRenderedPageBreak/>
        <w:t>Résumé du projet</w:t>
      </w:r>
    </w:p>
    <w:p w:rsidR="00E66EE7" w:rsidRDefault="00E66EE7" w:rsidP="00E66EE7">
      <w:r w:rsidRPr="00E66EE7">
        <w:t>Synchronisation Multimédia en SMIL</w:t>
      </w:r>
    </w:p>
    <w:p w:rsidR="005213B8" w:rsidRDefault="005213B8" w:rsidP="005213B8">
      <w:r>
        <w:t>Le projet Les phases de la Lune propose une expérience multimédia immersive pour explorer les différentes phases du cycle lunaire. Réalisé à l’aide de SMIL (</w:t>
      </w:r>
      <w:proofErr w:type="spellStart"/>
      <w:r>
        <w:t>Synchronized</w:t>
      </w:r>
      <w:proofErr w:type="spellEnd"/>
      <w:r>
        <w:t xml:space="preserve"> </w:t>
      </w:r>
      <w:proofErr w:type="spellStart"/>
      <w:r>
        <w:t>Multimedia</w:t>
      </w:r>
      <w:proofErr w:type="spellEnd"/>
      <w:r>
        <w:t xml:space="preserve"> </w:t>
      </w:r>
      <w:proofErr w:type="spellStart"/>
      <w:r>
        <w:t>Integration</w:t>
      </w:r>
      <w:proofErr w:type="spellEnd"/>
      <w:r>
        <w:t xml:space="preserve"> </w:t>
      </w:r>
      <w:proofErr w:type="spellStart"/>
      <w:r>
        <w:t>Language</w:t>
      </w:r>
      <w:proofErr w:type="spellEnd"/>
      <w:r>
        <w:t>), ce fichier synchronise textes, images, vidéos et sons pour expliquer</w:t>
      </w:r>
      <w:r>
        <w:t xml:space="preserve"> </w:t>
      </w:r>
      <w:r>
        <w:t xml:space="preserve">chaque phase de manière </w:t>
      </w:r>
      <w:proofErr w:type="gramStart"/>
      <w:r>
        <w:t>claire ,interactive</w:t>
      </w:r>
      <w:proofErr w:type="gramEnd"/>
      <w:r>
        <w:t xml:space="preserve"> et </w:t>
      </w:r>
      <w:proofErr w:type="spellStart"/>
      <w:r>
        <w:t>educative</w:t>
      </w:r>
      <w:proofErr w:type="spellEnd"/>
      <w:r>
        <w:t>.</w:t>
      </w:r>
    </w:p>
    <w:p w:rsidR="00C6554A" w:rsidRPr="00D5413C" w:rsidRDefault="005213B8" w:rsidP="00C6554A">
      <w:pPr>
        <w:pStyle w:val="Titre2"/>
      </w:pPr>
      <w:r w:rsidRPr="005213B8">
        <w:t>Organisation du projet</w:t>
      </w:r>
    </w:p>
    <w:p w:rsidR="005213B8" w:rsidRDefault="005213B8" w:rsidP="005213B8">
      <w:r w:rsidRPr="005213B8">
        <w:t>Le fichier SMIL est divisé en sections correspondant aux principales phases lunaires, permettant une présentation cohérente et structurée. Voici les détails pour chaque phase :</w:t>
      </w:r>
      <w:r>
        <w:t xml:space="preserve"> </w:t>
      </w:r>
    </w:p>
    <w:p w:rsidR="005213B8" w:rsidRDefault="005213B8" w:rsidP="005213B8">
      <w:pPr>
        <w:rPr>
          <w:rFonts w:asciiTheme="majorHAnsi" w:eastAsiaTheme="majorEastAsia" w:hAnsiTheme="majorHAnsi" w:cstheme="majorBidi"/>
          <w:caps/>
          <w:color w:val="007789" w:themeColor="accent1" w:themeShade="BF"/>
          <w:sz w:val="24"/>
        </w:rPr>
      </w:pPr>
      <w:r w:rsidRPr="005213B8">
        <w:rPr>
          <w:rFonts w:asciiTheme="majorHAnsi" w:eastAsiaTheme="majorEastAsia" w:hAnsiTheme="majorHAnsi" w:cstheme="majorBidi"/>
          <w:caps/>
          <w:color w:val="007789" w:themeColor="accent1" w:themeShade="BF"/>
          <w:sz w:val="24"/>
        </w:rPr>
        <w:t>Nouvelle Lune</w:t>
      </w:r>
    </w:p>
    <w:p w:rsidR="005213B8" w:rsidRDefault="005213B8" w:rsidP="005213B8">
      <w:r>
        <w:t>Description : La face visible de la Lune est totalement dans l’ombre.</w:t>
      </w:r>
    </w:p>
    <w:p w:rsidR="005213B8" w:rsidRDefault="005213B8" w:rsidP="005213B8">
      <w:r>
        <w:t>Contenu : Une introduction textuelle présente l’importance de cette phase dans le cycle lunaire, accompagnée d’une illustration sombre et d’un fond sonore apaisant.</w:t>
      </w:r>
    </w:p>
    <w:p w:rsidR="005213B8" w:rsidRDefault="005213B8" w:rsidP="005213B8">
      <w:pPr>
        <w:rPr>
          <w:rFonts w:asciiTheme="majorHAnsi" w:eastAsiaTheme="majorEastAsia" w:hAnsiTheme="majorHAnsi" w:cstheme="majorBidi"/>
          <w:caps/>
          <w:color w:val="007789" w:themeColor="accent1" w:themeShade="BF"/>
          <w:sz w:val="24"/>
        </w:rPr>
      </w:pPr>
      <w:r w:rsidRPr="005213B8">
        <w:rPr>
          <w:rFonts w:asciiTheme="majorHAnsi" w:eastAsiaTheme="majorEastAsia" w:hAnsiTheme="majorHAnsi" w:cstheme="majorBidi"/>
          <w:caps/>
          <w:color w:val="007789" w:themeColor="accent1" w:themeShade="BF"/>
          <w:sz w:val="24"/>
        </w:rPr>
        <w:t>Premier Croissant</w:t>
      </w:r>
    </w:p>
    <w:p w:rsidR="005213B8" w:rsidRDefault="005213B8" w:rsidP="005213B8">
      <w:r>
        <w:t>Description : Une faible portion du côté droit de la Lune est éclairée.</w:t>
      </w:r>
    </w:p>
    <w:p w:rsidR="005213B8" w:rsidRDefault="005213B8" w:rsidP="005213B8">
      <w:r>
        <w:t>Contenu : Une image subtilement éclairée est affichée, accompagnée d’un texte décrivant la croissance progressive de la lumière et son lien avec les positions du Soleil, de la Terre et de la Lune.</w:t>
      </w:r>
    </w:p>
    <w:p w:rsidR="00047E12" w:rsidRDefault="00047E12" w:rsidP="005213B8">
      <w:pPr>
        <w:rPr>
          <w:rFonts w:asciiTheme="majorHAnsi" w:eastAsiaTheme="majorEastAsia" w:hAnsiTheme="majorHAnsi" w:cstheme="majorBidi"/>
          <w:caps/>
          <w:color w:val="007789" w:themeColor="accent1" w:themeShade="BF"/>
          <w:sz w:val="24"/>
        </w:rPr>
      </w:pPr>
      <w:r w:rsidRPr="00047E12">
        <w:rPr>
          <w:rFonts w:asciiTheme="majorHAnsi" w:eastAsiaTheme="majorEastAsia" w:hAnsiTheme="majorHAnsi" w:cstheme="majorBidi"/>
          <w:caps/>
          <w:color w:val="007789" w:themeColor="accent1" w:themeShade="BF"/>
          <w:sz w:val="24"/>
        </w:rPr>
        <w:t>Premier Quartier</w:t>
      </w:r>
    </w:p>
    <w:p w:rsidR="00047E12" w:rsidRDefault="00047E12" w:rsidP="00047E12">
      <w:r>
        <w:t>Description : La moitié droite de la Lune est illuminée.</w:t>
      </w:r>
    </w:p>
    <w:p w:rsidR="00047E12" w:rsidRDefault="00047E12" w:rsidP="00047E12">
      <w:r>
        <w:t>Contenu : Une image détaillée met en valeur la surface lunaire. Le texte explique les événements astronomiques associés, tandis qu’un audio explore les meilleures périodes pour observer cette phase.</w:t>
      </w:r>
    </w:p>
    <w:p w:rsidR="00047E12" w:rsidRDefault="00047E12" w:rsidP="005213B8">
      <w:pPr>
        <w:rPr>
          <w:rFonts w:asciiTheme="majorHAnsi" w:eastAsiaTheme="majorEastAsia" w:hAnsiTheme="majorHAnsi" w:cstheme="majorBidi"/>
          <w:caps/>
          <w:color w:val="007789" w:themeColor="accent1" w:themeShade="BF"/>
          <w:sz w:val="24"/>
        </w:rPr>
      </w:pPr>
      <w:r w:rsidRPr="00047E12">
        <w:rPr>
          <w:rFonts w:asciiTheme="majorHAnsi" w:eastAsiaTheme="majorEastAsia" w:hAnsiTheme="majorHAnsi" w:cstheme="majorBidi"/>
          <w:caps/>
          <w:color w:val="007789" w:themeColor="accent1" w:themeShade="BF"/>
          <w:sz w:val="24"/>
        </w:rPr>
        <w:t>Lune Gibbeuse Croissante</w:t>
      </w:r>
    </w:p>
    <w:p w:rsidR="00047E12" w:rsidRDefault="00047E12" w:rsidP="00047E12">
      <w:r>
        <w:t>Description : Plus de la moitié de la Lune est éclairée.</w:t>
      </w:r>
    </w:p>
    <w:p w:rsidR="00047E12" w:rsidRDefault="00047E12" w:rsidP="00047E12">
      <w:r>
        <w:t>Contenu : Une vidéo montre l’évolution progressive vers la Pleine Lune, accompagnée d’une musique d’ambiance et d’explications audio décrivant les changements astronomiques.</w:t>
      </w:r>
    </w:p>
    <w:p w:rsidR="005213B8" w:rsidRDefault="00047E12" w:rsidP="005213B8">
      <w:pPr>
        <w:pStyle w:val="Titre2"/>
      </w:pPr>
      <w:r w:rsidRPr="00047E12">
        <w:t>Pleine Lune</w:t>
      </w:r>
    </w:p>
    <w:p w:rsidR="00047E12" w:rsidRPr="00047E12" w:rsidRDefault="00047E12" w:rsidP="00047E12"/>
    <w:p w:rsidR="00047E12" w:rsidRDefault="00047E12" w:rsidP="00047E12">
      <w:r>
        <w:t>Description : La Lune apparaît entièrement éclairée dans le ciel.</w:t>
      </w:r>
    </w:p>
    <w:p w:rsidR="005213B8" w:rsidRDefault="00047E12" w:rsidP="00047E12">
      <w:r>
        <w:lastRenderedPageBreak/>
        <w:t>Contenu : Un clip vidéo illustre cette phase emblématique avec une attention particulière aux détails visuels. Le texte explore ses implications culturelles et scientifiques, accompagné d’un enregistrement audio captivant.</w:t>
      </w:r>
      <w:r w:rsidR="005213B8">
        <w:t xml:space="preserve"> </w:t>
      </w:r>
    </w:p>
    <w:p w:rsidR="00047E12" w:rsidRPr="00047E12" w:rsidRDefault="00047E12" w:rsidP="00047E12">
      <w:r w:rsidRPr="00047E12">
        <w:rPr>
          <w:rFonts w:asciiTheme="majorHAnsi" w:eastAsiaTheme="majorEastAsia" w:hAnsiTheme="majorHAnsi" w:cstheme="majorBidi"/>
          <w:caps/>
          <w:color w:val="007789" w:themeColor="accent1" w:themeShade="BF"/>
          <w:sz w:val="24"/>
        </w:rPr>
        <w:t>Lune Gibbeuse Décroissante</w:t>
      </w:r>
    </w:p>
    <w:p w:rsidR="00047E12" w:rsidRDefault="00047E12" w:rsidP="00047E12">
      <w:r>
        <w:t>Description : La lumière diminue progressivement, mais plus de la moitié de la surface est encore éclairée.</w:t>
      </w:r>
    </w:p>
    <w:p w:rsidR="00047E12" w:rsidRDefault="00047E12" w:rsidP="00047E12">
      <w:r>
        <w:t>Contenu : Une séquence vidéo illustre les changements visuels observés, complétée par un texte explicatif et un audio qui aborde les phénomènes astronomiques associés.</w:t>
      </w:r>
    </w:p>
    <w:p w:rsidR="00047E12" w:rsidRPr="00047E12" w:rsidRDefault="00047E12" w:rsidP="00047E12">
      <w:r w:rsidRPr="00047E12">
        <w:rPr>
          <w:rFonts w:asciiTheme="majorHAnsi" w:eastAsiaTheme="majorEastAsia" w:hAnsiTheme="majorHAnsi" w:cstheme="majorBidi"/>
          <w:caps/>
          <w:color w:val="007789" w:themeColor="accent1" w:themeShade="BF"/>
          <w:sz w:val="24"/>
        </w:rPr>
        <w:t>Dernier Quartier</w:t>
      </w:r>
    </w:p>
    <w:p w:rsidR="00047E12" w:rsidRDefault="00047E12" w:rsidP="00047E12">
      <w:r>
        <w:t>Description : La moitié gauche de la Lune est éclairée.</w:t>
      </w:r>
    </w:p>
    <w:p w:rsidR="00047E12" w:rsidRDefault="00047E12" w:rsidP="00047E12">
      <w:r>
        <w:t>Contenu : Une image de haute résolution est affichée avec un texte qui explore le retour progressif vers la Nouvelle Lune, soutenu par une explication audio.</w:t>
      </w:r>
    </w:p>
    <w:p w:rsidR="00047E12" w:rsidRPr="00047E12" w:rsidRDefault="00047E12" w:rsidP="00047E12">
      <w:r w:rsidRPr="00047E12">
        <w:rPr>
          <w:rFonts w:asciiTheme="majorHAnsi" w:eastAsiaTheme="majorEastAsia" w:hAnsiTheme="majorHAnsi" w:cstheme="majorBidi"/>
          <w:caps/>
          <w:color w:val="007789" w:themeColor="accent1" w:themeShade="BF"/>
          <w:sz w:val="24"/>
        </w:rPr>
        <w:t>Dernier Croissant</w:t>
      </w:r>
    </w:p>
    <w:p w:rsidR="00047E12" w:rsidRDefault="00047E12" w:rsidP="00047E12">
      <w:r>
        <w:t>Description : Seule une fine partie de la Lune est visible avant qu’elle ne disparaisse complètement.</w:t>
      </w:r>
    </w:p>
    <w:p w:rsidR="005213B8" w:rsidRDefault="00047E12" w:rsidP="00047E12">
      <w:r>
        <w:t>Contenu : Une image douce et textuelle conclut le cycle, avec un audio expliquant le rôle de cette phase dans le calendrier lunaire.</w:t>
      </w:r>
    </w:p>
    <w:p w:rsidR="00047E12" w:rsidRDefault="00047E12" w:rsidP="00047E12">
      <w:pPr>
        <w:rPr>
          <w:rFonts w:asciiTheme="majorHAnsi" w:eastAsiaTheme="majorEastAsia" w:hAnsiTheme="majorHAnsi" w:cstheme="majorBidi"/>
          <w:color w:val="007789" w:themeColor="accent1" w:themeShade="BF"/>
          <w:sz w:val="32"/>
        </w:rPr>
      </w:pPr>
      <w:r w:rsidRPr="00047E12">
        <w:rPr>
          <w:rFonts w:asciiTheme="majorHAnsi" w:eastAsiaTheme="majorEastAsia" w:hAnsiTheme="majorHAnsi" w:cstheme="majorBidi"/>
          <w:color w:val="007789" w:themeColor="accent1" w:themeShade="BF"/>
          <w:sz w:val="32"/>
        </w:rPr>
        <w:t>Approche technique</w:t>
      </w:r>
    </w:p>
    <w:p w:rsidR="00047E12" w:rsidRDefault="00047E12" w:rsidP="00047E12">
      <w:pPr>
        <w:pStyle w:val="Titre1"/>
        <w:rPr>
          <w:rFonts w:asciiTheme="minorHAnsi" w:eastAsiaTheme="minorHAnsi" w:hAnsiTheme="minorHAnsi" w:cstheme="minorBidi"/>
          <w:color w:val="595959" w:themeColor="text1" w:themeTint="A6"/>
          <w:sz w:val="22"/>
        </w:rPr>
      </w:pPr>
      <w:r w:rsidRPr="00047E12">
        <w:rPr>
          <w:rFonts w:asciiTheme="minorHAnsi" w:eastAsiaTheme="minorHAnsi" w:hAnsiTheme="minorHAnsi" w:cstheme="minorBidi"/>
          <w:color w:val="595959" w:themeColor="text1" w:themeTint="A6"/>
          <w:sz w:val="22"/>
        </w:rPr>
        <w:t>Le fichier SMIL a été conçu pour optimiser la synchronisation des médias et garantir une expérience immersive. Les principales caractéristiques techniques comprennent :</w:t>
      </w:r>
    </w:p>
    <w:p w:rsidR="00047E12" w:rsidRDefault="00047E12" w:rsidP="00047E12">
      <w:r>
        <w:t>Régions SMIL :</w:t>
      </w:r>
    </w:p>
    <w:p w:rsidR="00047E12" w:rsidRDefault="00047E12" w:rsidP="00047E12">
      <w:r>
        <w:t>Des régions spécifiques sont définies pour chaque élément (texte, image, vidéo, son) afin de structurer l’affichage à l’écran et d’assurer une organisation fluide.</w:t>
      </w:r>
    </w:p>
    <w:p w:rsidR="00047E12" w:rsidRDefault="00047E12" w:rsidP="00047E12"/>
    <w:p w:rsidR="00047E12" w:rsidRDefault="00047E12" w:rsidP="00047E12">
      <w:r>
        <w:t>Synchronisation temporelle :</w:t>
      </w:r>
    </w:p>
    <w:p w:rsidR="00047E12" w:rsidRDefault="00047E12" w:rsidP="00047E12">
      <w:r>
        <w:t>Les balises comme &lt;par&gt; (parallèle) et &lt;</w:t>
      </w:r>
      <w:proofErr w:type="spellStart"/>
      <w:r>
        <w:t>seq</w:t>
      </w:r>
      <w:proofErr w:type="spellEnd"/>
      <w:r>
        <w:t>&gt; (séquentielle) permettent de contrôler précisément le moment où chaque média est affiché ou joué.</w:t>
      </w:r>
    </w:p>
    <w:p w:rsidR="00047E12" w:rsidRDefault="00047E12" w:rsidP="00047E12"/>
    <w:p w:rsidR="00047E12" w:rsidRDefault="00047E12" w:rsidP="00047E12">
      <w:r>
        <w:t>Transitions et animations :</w:t>
      </w:r>
    </w:p>
    <w:p w:rsidR="00047E12" w:rsidRDefault="00047E12" w:rsidP="00047E12">
      <w:r>
        <w:t>Des animations simples comme l’apparition progressive des textes ou la transition entre les images enrichissent la présentation, tout en évitant une surcharge visuelle.</w:t>
      </w:r>
    </w:p>
    <w:p w:rsidR="00047E12" w:rsidRDefault="00047E12" w:rsidP="00047E12"/>
    <w:p w:rsidR="00047E12" w:rsidRDefault="00047E12" w:rsidP="00047E12">
      <w:r>
        <w:t>Utilisation efficace des médias :</w:t>
      </w:r>
    </w:p>
    <w:p w:rsidR="00047E12" w:rsidRPr="00047E12" w:rsidRDefault="00047E12" w:rsidP="00047E12">
      <w:r>
        <w:t>Chaque phase inclut un mélange cohérent d’éléments multimédias (images, vidéos et sons) soigneusement choisis pour compléter le texte et fournir une expérience éducative et visuelle équilibrée.</w:t>
      </w:r>
    </w:p>
    <w:p w:rsidR="00047E12" w:rsidRDefault="00047E12" w:rsidP="00047E12">
      <w:pPr>
        <w:pStyle w:val="Titre1"/>
        <w:rPr>
          <w:rFonts w:asciiTheme="minorHAnsi" w:eastAsiaTheme="minorHAnsi" w:hAnsiTheme="minorHAnsi" w:cstheme="minorBidi"/>
          <w:color w:val="595959" w:themeColor="text1" w:themeTint="A6"/>
          <w:sz w:val="22"/>
        </w:rPr>
      </w:pPr>
    </w:p>
    <w:p w:rsidR="00AE3CEB" w:rsidRDefault="00AE3CEB" w:rsidP="00047E12">
      <w:pPr>
        <w:rPr>
          <w:rFonts w:asciiTheme="majorHAnsi" w:eastAsiaTheme="majorEastAsia" w:hAnsiTheme="majorHAnsi" w:cstheme="majorBidi"/>
          <w:color w:val="007789" w:themeColor="accent1" w:themeShade="BF"/>
          <w:sz w:val="32"/>
        </w:rPr>
      </w:pPr>
      <w:r w:rsidRPr="00AE3CEB">
        <w:rPr>
          <w:rFonts w:asciiTheme="majorHAnsi" w:eastAsiaTheme="majorEastAsia" w:hAnsiTheme="majorHAnsi" w:cstheme="majorBidi"/>
          <w:color w:val="007789" w:themeColor="accent1" w:themeShade="BF"/>
          <w:sz w:val="32"/>
        </w:rPr>
        <w:t>Résultat attendu</w:t>
      </w:r>
    </w:p>
    <w:p w:rsidR="00047E12" w:rsidRDefault="00AE3CEB" w:rsidP="00047E12">
      <w:r w:rsidRPr="00AE3CEB">
        <w:t>Le projet final permet de découvrir et de comprendre le cycle lunaire de manière claire et interactive. Les utilisateurs sont guidés à travers une présentation fluide où les explications visuelles, textuelles et sonores se complètent harmonieusement. Ce fichier SMIL met en lumière la puissance de la synchronisation multimédia pour l’éducation et l’exploration scientifique.</w:t>
      </w:r>
    </w:p>
    <w:p w:rsidR="00AE3CEB" w:rsidRDefault="00AE3CEB" w:rsidP="00AE3CEB">
      <w:pPr>
        <w:pStyle w:val="Titre"/>
      </w:pPr>
      <w:r>
        <w:t xml:space="preserve"> merci</w:t>
      </w:r>
    </w:p>
    <w:sectPr w:rsidR="00AE3CEB" w:rsidSect="00D5222D">
      <w:footerReference w:type="default" r:id="rId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F2620" w:rsidRDefault="008F2620" w:rsidP="00C6554A">
      <w:pPr>
        <w:spacing w:before="0" w:after="0" w:line="240" w:lineRule="auto"/>
      </w:pPr>
      <w:r>
        <w:separator/>
      </w:r>
    </w:p>
  </w:endnote>
  <w:endnote w:type="continuationSeparator" w:id="0">
    <w:p w:rsidR="008F2620" w:rsidRDefault="008F262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F2620" w:rsidRDefault="008F2620" w:rsidP="00C6554A">
      <w:pPr>
        <w:spacing w:before="0" w:after="0" w:line="240" w:lineRule="auto"/>
      </w:pPr>
      <w:r>
        <w:separator/>
      </w:r>
    </w:p>
  </w:footnote>
  <w:footnote w:type="continuationSeparator" w:id="0">
    <w:p w:rsidR="008F2620" w:rsidRDefault="008F262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2254705">
    <w:abstractNumId w:val="9"/>
  </w:num>
  <w:num w:numId="2" w16cid:durableId="299001733">
    <w:abstractNumId w:val="8"/>
  </w:num>
  <w:num w:numId="3" w16cid:durableId="1999768967">
    <w:abstractNumId w:val="8"/>
  </w:num>
  <w:num w:numId="4" w16cid:durableId="283850398">
    <w:abstractNumId w:val="9"/>
  </w:num>
  <w:num w:numId="5" w16cid:durableId="352456832">
    <w:abstractNumId w:val="12"/>
  </w:num>
  <w:num w:numId="6" w16cid:durableId="63259014">
    <w:abstractNumId w:val="10"/>
  </w:num>
  <w:num w:numId="7" w16cid:durableId="183714545">
    <w:abstractNumId w:val="11"/>
  </w:num>
  <w:num w:numId="8" w16cid:durableId="1547907100">
    <w:abstractNumId w:val="7"/>
  </w:num>
  <w:num w:numId="9" w16cid:durableId="185604899">
    <w:abstractNumId w:val="6"/>
  </w:num>
  <w:num w:numId="10" w16cid:durableId="1013068473">
    <w:abstractNumId w:val="5"/>
  </w:num>
  <w:num w:numId="11" w16cid:durableId="2000115004">
    <w:abstractNumId w:val="4"/>
  </w:num>
  <w:num w:numId="12" w16cid:durableId="546726659">
    <w:abstractNumId w:val="3"/>
  </w:num>
  <w:num w:numId="13" w16cid:durableId="244532555">
    <w:abstractNumId w:val="2"/>
  </w:num>
  <w:num w:numId="14" w16cid:durableId="1012146523">
    <w:abstractNumId w:val="1"/>
  </w:num>
  <w:num w:numId="15" w16cid:durableId="1830169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2E"/>
    <w:rsid w:val="00047E12"/>
    <w:rsid w:val="0023052E"/>
    <w:rsid w:val="002554CD"/>
    <w:rsid w:val="00293B83"/>
    <w:rsid w:val="002B4294"/>
    <w:rsid w:val="00333D0D"/>
    <w:rsid w:val="004C049F"/>
    <w:rsid w:val="005000E2"/>
    <w:rsid w:val="005213B8"/>
    <w:rsid w:val="006A3CE7"/>
    <w:rsid w:val="00800D33"/>
    <w:rsid w:val="0089714F"/>
    <w:rsid w:val="008F2620"/>
    <w:rsid w:val="00AE3CEB"/>
    <w:rsid w:val="00B604FC"/>
    <w:rsid w:val="00C6554A"/>
    <w:rsid w:val="00C82DD3"/>
    <w:rsid w:val="00D12BE3"/>
    <w:rsid w:val="00D5222D"/>
    <w:rsid w:val="00E66EE7"/>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903CBE"/>
  <w15:chartTrackingRefBased/>
  <w15:docId w15:val="{B69FEE20-1517-4C81-A830-E37E11917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semiHidden/>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ent\AppData\Local\Microsoft\Office\16.0\DTS\fr-FR%7b66EAC07D-8015-448C-B803-0148D70B51BA%7d\%7bEA621310-BC38-4DA1-A1A8-5CB3C80BD556%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{EA621310-BC38-4DA1-A1A8-5CB3C80BD556}tf02835058_win32</Template>
  <TotalTime>52</TotalTime>
  <Pages>4</Pages>
  <Words>676</Words>
  <Characters>3721</Characters>
  <Application>Microsoft Office Word</Application>
  <DocSecurity>0</DocSecurity>
  <Lines>31</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mohamed sahraoui</cp:lastModifiedBy>
  <cp:revision>1</cp:revision>
  <dcterms:created xsi:type="dcterms:W3CDTF">2024-11-25T17:09:00Z</dcterms:created>
  <dcterms:modified xsi:type="dcterms:W3CDTF">2024-11-25T18:01:00Z</dcterms:modified>
</cp:coreProperties>
</file>